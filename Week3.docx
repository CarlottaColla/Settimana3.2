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1881D" w14:textId="46F6E377" w:rsidR="00547F36" w:rsidRPr="001E6010" w:rsidRDefault="006234C7">
      <w:pPr>
        <w:pStyle w:val="Heading1"/>
        <w:rPr>
          <w:lang w:val="it-IT"/>
        </w:rPr>
      </w:pPr>
      <w:r>
        <w:rPr>
          <w:lang w:val="it-IT"/>
        </w:rPr>
        <w:t>Esercitazione di Fine</w:t>
      </w:r>
      <w:r w:rsidR="00225A62" w:rsidRPr="001E6010">
        <w:rPr>
          <w:lang w:val="it-IT"/>
        </w:rPr>
        <w:t xml:space="preserve"> </w:t>
      </w:r>
      <w:r>
        <w:rPr>
          <w:lang w:val="it-IT"/>
        </w:rPr>
        <w:t>Settimana</w:t>
      </w:r>
      <w:r w:rsidR="0097786E">
        <w:rPr>
          <w:lang w:val="it-IT"/>
        </w:rPr>
        <w:t xml:space="preserve"> </w:t>
      </w:r>
      <w:r>
        <w:rPr>
          <w:lang w:val="it-IT"/>
        </w:rPr>
        <w:t xml:space="preserve">– Week </w:t>
      </w:r>
      <w:r w:rsidR="004A2BF1">
        <w:rPr>
          <w:lang w:val="it-IT"/>
        </w:rPr>
        <w:t>4</w:t>
      </w:r>
    </w:p>
    <w:p w14:paraId="69EFA28A" w14:textId="77777777" w:rsidR="00547F36" w:rsidRPr="001E6010" w:rsidRDefault="00547F36">
      <w:pPr>
        <w:rPr>
          <w:lang w:val="it-IT"/>
        </w:rPr>
      </w:pPr>
    </w:p>
    <w:tbl>
      <w:tblPr>
        <w:tblStyle w:val="Tabellanormale1"/>
        <w:tblW w:w="0" w:type="auto"/>
        <w:tblInd w:w="0" w:type="dxa"/>
        <w:tblLook w:val="0000" w:firstRow="0" w:lastRow="0" w:firstColumn="0" w:lastColumn="0" w:noHBand="0" w:noVBand="0"/>
      </w:tblPr>
      <w:tblGrid>
        <w:gridCol w:w="916"/>
        <w:gridCol w:w="3031"/>
        <w:gridCol w:w="1115"/>
        <w:gridCol w:w="3245"/>
      </w:tblGrid>
      <w:tr w:rsidR="00547F36" w:rsidRPr="001E6010" w14:paraId="0656DCAF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293B787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6988B854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3D146594" w14:textId="77777777" w:rsidR="00547F36" w:rsidRPr="001E6010" w:rsidRDefault="00547F36">
            <w:pPr>
              <w:pStyle w:val="Informazionisullostudente"/>
            </w:pPr>
            <w:r w:rsidRPr="001E6010">
              <w:t>Nome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999999"/>
              <w:right w:val="nil"/>
            </w:tcBorders>
            <w:vAlign w:val="bottom"/>
          </w:tcPr>
          <w:p w14:paraId="5289AA4B" w14:textId="6AF3B4B2" w:rsidR="00547F36" w:rsidRPr="001E6010" w:rsidRDefault="00EB10E5">
            <w:pPr>
              <w:pStyle w:val="Informazionisullostudente"/>
            </w:pPr>
            <w:r>
              <w:t>Carlotta</w:t>
            </w:r>
          </w:p>
        </w:tc>
      </w:tr>
      <w:tr w:rsidR="00547F36" w:rsidRPr="001E6010" w14:paraId="394FAD59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D5CEC7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00E817E7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1115" w:type="dxa"/>
            <w:vAlign w:val="bottom"/>
          </w:tcPr>
          <w:p w14:paraId="62E9B2C3" w14:textId="77777777" w:rsidR="00547F36" w:rsidRPr="001E6010" w:rsidRDefault="00225A62">
            <w:pPr>
              <w:pStyle w:val="Informazionisullostudente"/>
            </w:pPr>
            <w:r w:rsidRPr="001E6010">
              <w:t>Cognome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3A7BC55F" w14:textId="4FF3D083" w:rsidR="00547F36" w:rsidRPr="001E6010" w:rsidRDefault="00EB10E5">
            <w:pPr>
              <w:pStyle w:val="Informazionisullostudente"/>
            </w:pPr>
            <w:r>
              <w:t>Colla</w:t>
            </w:r>
          </w:p>
        </w:tc>
      </w:tr>
      <w:tr w:rsidR="00547F36" w:rsidRPr="001E6010" w14:paraId="2420E3D8" w14:textId="77777777" w:rsidTr="00225A62">
        <w:trPr>
          <w:trHeight w:val="360"/>
        </w:trPr>
        <w:tc>
          <w:tcPr>
            <w:tcW w:w="943" w:type="dxa"/>
            <w:vAlign w:val="bottom"/>
          </w:tcPr>
          <w:p w14:paraId="40B9EF05" w14:textId="77777777" w:rsidR="00547F36" w:rsidRPr="001E6010" w:rsidRDefault="00547F36">
            <w:pPr>
              <w:pStyle w:val="Informazionisullostudente"/>
            </w:pPr>
          </w:p>
        </w:tc>
        <w:tc>
          <w:tcPr>
            <w:tcW w:w="3140" w:type="dxa"/>
            <w:vAlign w:val="bottom"/>
          </w:tcPr>
          <w:p w14:paraId="38137BCB" w14:textId="77777777" w:rsidR="00547F36" w:rsidRPr="001E6010" w:rsidRDefault="00547F36" w:rsidP="00B73F4C">
            <w:pPr>
              <w:pStyle w:val="Informazionisullostudente"/>
              <w:ind w:left="720"/>
            </w:pPr>
          </w:p>
        </w:tc>
        <w:tc>
          <w:tcPr>
            <w:tcW w:w="1115" w:type="dxa"/>
            <w:vAlign w:val="bottom"/>
          </w:tcPr>
          <w:p w14:paraId="5E80E094" w14:textId="77777777" w:rsidR="00547F36" w:rsidRPr="001E6010" w:rsidRDefault="00547F36">
            <w:pPr>
              <w:pStyle w:val="Informazionisullostudente"/>
            </w:pPr>
            <w:r w:rsidRPr="001E6010">
              <w:t>Data</w:t>
            </w:r>
          </w:p>
        </w:tc>
        <w:tc>
          <w:tcPr>
            <w:tcW w:w="3325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vAlign w:val="bottom"/>
          </w:tcPr>
          <w:p w14:paraId="113472B2" w14:textId="64502E43" w:rsidR="00547F36" w:rsidRPr="001E6010" w:rsidRDefault="00EB10E5">
            <w:pPr>
              <w:pStyle w:val="Informazionisullostudente"/>
            </w:pPr>
            <w:r>
              <w:t>09/04/2021</w:t>
            </w:r>
          </w:p>
        </w:tc>
      </w:tr>
    </w:tbl>
    <w:p w14:paraId="1CD18C65" w14:textId="77777777" w:rsidR="00547F36" w:rsidRPr="001E6010" w:rsidRDefault="00547F36">
      <w:pPr>
        <w:rPr>
          <w:lang w:val="it-IT"/>
        </w:rPr>
      </w:pPr>
    </w:p>
    <w:p w14:paraId="2E03B7A3" w14:textId="41BC9F2A" w:rsidR="00547F36" w:rsidRPr="001E6010" w:rsidRDefault="001A3C39">
      <w:pPr>
        <w:pStyle w:val="Istruzioni"/>
      </w:pPr>
      <w:r w:rsidRPr="001E6010">
        <w:t>Leggete</w:t>
      </w:r>
      <w:r w:rsidR="00547F36" w:rsidRPr="001E6010">
        <w:t xml:space="preserve"> attentamente ogni domanda</w:t>
      </w:r>
      <w:r w:rsidR="0078731A" w:rsidRPr="001E6010">
        <w:t xml:space="preserve"> e argomentare quanto più possibile fornendo anche degli esempi.</w:t>
      </w:r>
    </w:p>
    <w:p w14:paraId="5FA8C3DA" w14:textId="77777777" w:rsidR="00547F36" w:rsidRPr="001E6010" w:rsidRDefault="00547F36">
      <w:pPr>
        <w:pStyle w:val="Regola"/>
      </w:pPr>
    </w:p>
    <w:p w14:paraId="1ECBB5F2" w14:textId="554B5E45" w:rsidR="00225A62" w:rsidRDefault="003A4A56" w:rsidP="006234C7">
      <w:pPr>
        <w:pStyle w:val="ListParagraph"/>
        <w:numPr>
          <w:ilvl w:val="0"/>
          <w:numId w:val="19"/>
        </w:numPr>
      </w:pPr>
      <w:r>
        <w:t xml:space="preserve">Descrivere le modalità </w:t>
      </w:r>
      <w:r w:rsidR="004A2BF1">
        <w:t>di utilizzo di ADO.NET</w:t>
      </w:r>
      <w:r w:rsidR="00EB10E5">
        <w:br/>
        <w:t>Ado.Net può essere utilizzato in modalità connessa e modalità disconnessa. Nella modalità connessa le modifiche vengono riportate direttamente sul database, se il risultato della query è una tabella utilizza SqlDataReader per leggere i campi, se il risultato è uno scalare utilizza ExecuteScalar, se la query non ha risultato (come un insert o un delete) allora si utilizza ExetuteNonQuery che ritorna il numero di righe modificate.</w:t>
      </w:r>
      <w:r w:rsidR="00EB10E5">
        <w:br/>
        <w:t xml:space="preserve">Nella modalità disconnessa vengono definiti i metodi crud che si voglione eseguire (il select deve sempre essere definito) e vengono associati all’adapter che fa da ponte tra il codice e il database. Le tabelle che si vogliono utilizzare vengono caricate nel dataset, in modalità connessa, con il comando fill, poi in modalità disconnessa, vengono eseguite le operazioni sui dati, infine attraverso il comando </w:t>
      </w:r>
      <w:r w:rsidR="00687AE5">
        <w:t xml:space="preserve">Adapter.Update </w:t>
      </w:r>
      <w:r w:rsidR="00EB10E5">
        <w:t>le modifiche vengono riportate sul database.</w:t>
      </w:r>
    </w:p>
    <w:p w14:paraId="210CC2DA" w14:textId="77777777" w:rsidR="006234C7" w:rsidRPr="00087B65" w:rsidRDefault="006234C7" w:rsidP="006234C7">
      <w:pPr>
        <w:ind w:left="360"/>
        <w:rPr>
          <w:lang w:val="it-IT"/>
        </w:rPr>
      </w:pPr>
    </w:p>
    <w:p w14:paraId="5055FDB6" w14:textId="677B016C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Quali sono i metodi di esecuzione della classe </w:t>
      </w:r>
      <w:r w:rsidRPr="004A2BF1">
        <w:rPr>
          <w:rFonts w:ascii="Consolas" w:hAnsi="Consolas"/>
        </w:rPr>
        <w:t>DbCommand</w:t>
      </w:r>
      <w:r>
        <w:t xml:space="preserve"> disponibili e in quali casi vanno utilizzati?</w:t>
      </w:r>
      <w:r w:rsidR="00687AE5">
        <w:br/>
        <w:t>I metodi di esecuzione sono 3:</w:t>
      </w:r>
      <w:r w:rsidR="00687AE5">
        <w:br/>
        <w:t>1 – command.ExecuteNonQuery() : viene utilizzato</w:t>
      </w:r>
      <w:r w:rsidR="001A6639">
        <w:t xml:space="preserve"> nelle query che non ritornano un risultato come Update, Insert e Delete ma ritornano il numero di righe modificate, infatti questo comando ritorna un intero.</w:t>
      </w:r>
      <w:r w:rsidR="001A6639">
        <w:br/>
        <w:t>2 - command.ExecuteScalar() : viene utilizzato quando il risultato di una query è uno scalare, come un SELECT COUNT(*) che ritorna il numero di record presenti in una tabella.</w:t>
      </w:r>
      <w:r w:rsidR="001A6639">
        <w:br/>
        <w:t>3 – command.ExecuteQuery() : viene utilizzato quando il risultato di una query è una tabella (es un join tra tabelle), ritorna un SqlDataReader che contiene tutte le righe della tabella risultante e viene letto attraverso reader.Read() che ritorna un booleano per sapere se contiene delle righe, se le contiene allora si possono leggere i singoli campi specificandoli tra parentesi quadre (reader[“ID”] legge il valore nel campo ID).</w:t>
      </w:r>
    </w:p>
    <w:p w14:paraId="59AFA165" w14:textId="77777777" w:rsidR="006234C7" w:rsidRPr="00087B65" w:rsidRDefault="006234C7" w:rsidP="006234C7">
      <w:pPr>
        <w:ind w:left="360"/>
        <w:rPr>
          <w:lang w:val="it-IT"/>
        </w:rPr>
      </w:pPr>
    </w:p>
    <w:p w14:paraId="33DA965A" w14:textId="67671F76" w:rsidR="006234C7" w:rsidRDefault="004A2BF1" w:rsidP="006234C7">
      <w:pPr>
        <w:pStyle w:val="ListParagraph"/>
        <w:numPr>
          <w:ilvl w:val="0"/>
          <w:numId w:val="19"/>
        </w:numPr>
      </w:pPr>
      <w:r>
        <w:t xml:space="preserve">Descrivere l’utilizzo della classe </w:t>
      </w:r>
      <w:r w:rsidRPr="004A2BF1">
        <w:rPr>
          <w:rFonts w:ascii="Consolas" w:hAnsi="Consolas"/>
        </w:rPr>
        <w:t>DataAdapter</w:t>
      </w:r>
      <w:r w:rsidR="00687AE5">
        <w:rPr>
          <w:rFonts w:ascii="Consolas" w:hAnsi="Consolas"/>
        </w:rPr>
        <w:br/>
      </w:r>
      <w:r w:rsidR="00687AE5">
        <w:t>Il DataAdapter viene utilizzato nella modalità disconnessa, serve per fare da ponte tra il database e l’applicazione. All’adapter vengono associati i metodi CRUD che servono per eseguire i calcoli desiderati, il comando select deve sempre essere istanziato, serve per popolare il dataset.</w:t>
      </w:r>
      <w:r w:rsidR="00687AE5">
        <w:br/>
        <w:t xml:space="preserve">Una volta associati i comandi viene popolato il dataset con le tabelle richieste </w:t>
      </w:r>
      <w:r w:rsidR="00687AE5">
        <w:lastRenderedPageBreak/>
        <w:t>dal select e vengono eseguite le modifiche dei dati in modalità disconnessa.</w:t>
      </w:r>
      <w:r w:rsidR="00687AE5">
        <w:br/>
        <w:t>Alla fine delle operazioni l’adapter riporta la modifiche effettuate anche sul database, attraverso il comando Adapter.Update(dataset, “NomeTabella”) specificando quali tabelle sono state modificate.</w:t>
      </w:r>
    </w:p>
    <w:p w14:paraId="6F5C8EB0" w14:textId="77777777" w:rsidR="006234C7" w:rsidRPr="00087B65" w:rsidRDefault="006234C7" w:rsidP="006234C7">
      <w:pPr>
        <w:ind w:left="360"/>
        <w:rPr>
          <w:lang w:val="it-IT"/>
        </w:rPr>
      </w:pPr>
    </w:p>
    <w:p w14:paraId="4F1711CA" w14:textId="77777777" w:rsidR="001B0ED0" w:rsidRDefault="004A2BF1" w:rsidP="001B0ED0">
      <w:pPr>
        <w:pStyle w:val="ListParagraph"/>
        <w:numPr>
          <w:ilvl w:val="0"/>
          <w:numId w:val="19"/>
        </w:numPr>
        <w:ind w:left="360"/>
      </w:pPr>
      <w:r>
        <w:t>Come è possibile andare a definire il modello dati in Entity Framework?</w:t>
      </w:r>
      <w:r w:rsidR="001B0ED0">
        <w:br/>
        <w:t>Esistono diversi approcci:</w:t>
      </w:r>
      <w:r w:rsidR="001B0ED0">
        <w:br/>
        <w:t>1 – Code-First: è il più utilizzato, il database viene costruito da codice</w:t>
      </w:r>
      <w:r w:rsidR="001B0ED0">
        <w:br/>
        <w:t>2 – Database-Firs : si usa quando il database esite già e si importa il modello per essere utilizzato dal codice, le modifiche non sempre sono permesse</w:t>
      </w:r>
      <w:r w:rsidR="001B0ED0">
        <w:br/>
        <w:t>3 – Model-First: Il database viene creato dal dbms, in questo caso le modifiche fatte da codice verranno perse, non c’è la separazione tra contesto e entità.</w:t>
      </w:r>
    </w:p>
    <w:p w14:paraId="431245EE" w14:textId="77777777" w:rsidR="001B0ED0" w:rsidRDefault="001B0ED0" w:rsidP="001B0ED0">
      <w:pPr>
        <w:pStyle w:val="ListParagraph"/>
      </w:pPr>
    </w:p>
    <w:p w14:paraId="718D4426" w14:textId="1BE12239" w:rsidR="006234C7" w:rsidRDefault="004A2BF1" w:rsidP="001B0ED0">
      <w:pPr>
        <w:pStyle w:val="ListParagraph"/>
        <w:numPr>
          <w:ilvl w:val="0"/>
          <w:numId w:val="19"/>
        </w:numPr>
        <w:ind w:left="360"/>
      </w:pPr>
      <w:r w:rsidRPr="001B0ED0">
        <w:t>Descrivere l’utilizzo delle Migration e i vantaggi che ne derivano</w:t>
      </w:r>
      <w:r w:rsidR="000827AC" w:rsidRPr="001B0ED0">
        <w:br/>
        <w:t xml:space="preserve">Le Migration vengono utilizzate </w:t>
      </w:r>
      <w:r w:rsidR="001B0ED0">
        <w:t xml:space="preserve">con l’approccio code-first, in questo modo si </w:t>
      </w:r>
      <w:r w:rsidR="000827AC" w:rsidRPr="001B0ED0">
        <w:t xml:space="preserve"> cre</w:t>
      </w:r>
      <w:r w:rsidR="001B0ED0">
        <w:t>a</w:t>
      </w:r>
      <w:r w:rsidR="000827AC" w:rsidRPr="001B0ED0">
        <w:t>/modifi</w:t>
      </w:r>
      <w:r w:rsidR="001B0ED0">
        <w:t>ca</w:t>
      </w:r>
      <w:r w:rsidR="000827AC" w:rsidRPr="001B0ED0">
        <w:t xml:space="preserve"> il database</w:t>
      </w:r>
      <w:r w:rsidR="001B0ED0">
        <w:t xml:space="preserve"> direttamente dal codice</w:t>
      </w:r>
      <w:r w:rsidR="000827AC" w:rsidRPr="001B0ED0">
        <w:t xml:space="preserve">. </w:t>
      </w:r>
      <w:r w:rsidR="000827AC">
        <w:t>Per effettuare una migration si deve impostare come progetto di strartup il progetto che contiene la classe context e si apre la package manager console.</w:t>
      </w:r>
      <w:r w:rsidR="000827AC">
        <w:br/>
        <w:t>I comandi per la console sono: Add-Migration Initial, Update-Database per la creazione del database, mentre se si vogliono apportare modifiche si utilizza Add-Migration più il nome di quella modifica.</w:t>
      </w:r>
      <w:r w:rsidR="000827AC">
        <w:br/>
        <w:t>Ogni migration crea una classe nel progetto in cui riporta esattamente come è stato creato/modificato il database.</w:t>
      </w:r>
    </w:p>
    <w:p w14:paraId="178F9C1C" w14:textId="33FED01D" w:rsidR="006234C7" w:rsidRDefault="006234C7" w:rsidP="006234C7">
      <w:pPr>
        <w:pStyle w:val="ListParagraph"/>
      </w:pPr>
    </w:p>
    <w:p w14:paraId="6C17732D" w14:textId="77777777" w:rsidR="00E64138" w:rsidRDefault="00E64138">
      <w:pPr>
        <w:spacing w:line="240" w:lineRule="auto"/>
        <w:rPr>
          <w:rFonts w:asciiTheme="minorHAnsi" w:eastAsiaTheme="minorHAnsi" w:hAnsiTheme="minorHAnsi" w:cstheme="minorBidi"/>
          <w:b/>
          <w:bCs/>
          <w:sz w:val="22"/>
          <w:szCs w:val="22"/>
          <w:lang w:val="it-IT" w:eastAsia="en-US"/>
        </w:rPr>
      </w:pPr>
      <w:r w:rsidRPr="00087B65">
        <w:rPr>
          <w:b/>
          <w:bCs/>
          <w:lang w:val="it-IT"/>
        </w:rPr>
        <w:br w:type="page"/>
      </w:r>
    </w:p>
    <w:p w14:paraId="5182AE11" w14:textId="20B5735D" w:rsidR="006234C7" w:rsidRPr="006234C7" w:rsidRDefault="006234C7" w:rsidP="006234C7">
      <w:pPr>
        <w:pStyle w:val="ListParagraph"/>
        <w:ind w:left="0"/>
        <w:rPr>
          <w:b/>
          <w:bCs/>
        </w:rPr>
      </w:pPr>
      <w:r w:rsidRPr="006234C7">
        <w:rPr>
          <w:b/>
          <w:bCs/>
        </w:rPr>
        <w:lastRenderedPageBreak/>
        <w:t>Esercitazione Pratica</w:t>
      </w:r>
    </w:p>
    <w:p w14:paraId="7430377B" w14:textId="77777777" w:rsidR="004A2BF1" w:rsidRPr="004A2BF1" w:rsidRDefault="004A2BF1" w:rsidP="004A2BF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4A2BF1">
        <w:rPr>
          <w:rFonts w:asciiTheme="minorHAnsi" w:hAnsiTheme="minorHAnsi" w:cstheme="minorHAnsi"/>
          <w:sz w:val="20"/>
          <w:szCs w:val="20"/>
          <w:lang w:val="it-IT"/>
        </w:rPr>
        <w:t>Realizzare un sistema di gestione delle spese che si basi su:</w:t>
      </w:r>
    </w:p>
    <w:p w14:paraId="78CD665C" w14:textId="77777777" w:rsidR="004A2BF1" w:rsidRPr="004A2BF1" w:rsidRDefault="004A2BF1" w:rsidP="004A2BF1">
      <w:pPr>
        <w:rPr>
          <w:rFonts w:asciiTheme="minorHAnsi" w:hAnsiTheme="minorHAnsi" w:cstheme="minorHAnsi"/>
          <w:lang w:val="it-IT"/>
        </w:rPr>
      </w:pPr>
    </w:p>
    <w:p w14:paraId="7ADCE136" w14:textId="77777777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 database </w:t>
      </w:r>
      <w:r w:rsidRPr="004A2BF1">
        <w:rPr>
          <w:rFonts w:cstheme="minorHAnsi"/>
          <w:b/>
          <w:bCs/>
          <w:sz w:val="20"/>
          <w:szCs w:val="20"/>
        </w:rPr>
        <w:t>GestioneSpese</w:t>
      </w:r>
      <w:r w:rsidRPr="004A2BF1">
        <w:rPr>
          <w:rFonts w:cstheme="minorHAnsi"/>
          <w:sz w:val="20"/>
          <w:szCs w:val="20"/>
        </w:rPr>
        <w:t xml:space="preserve"> (SQL Server), costituito dalle tabelle</w:t>
      </w:r>
    </w:p>
    <w:p w14:paraId="06B8D652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b/>
          <w:bCs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Spese</w:t>
      </w:r>
    </w:p>
    <w:p w14:paraId="7C02CB72" w14:textId="21068036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</w:t>
      </w:r>
      <w:r>
        <w:rPr>
          <w:rFonts w:cstheme="minorHAnsi"/>
          <w:i/>
          <w:iCs/>
          <w:sz w:val="20"/>
          <w:szCs w:val="20"/>
        </w:rPr>
        <w:t>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1243D57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Data</w:t>
      </w:r>
      <w:r w:rsidRPr="004A2BF1">
        <w:rPr>
          <w:rFonts w:cstheme="minorHAnsi"/>
          <w:sz w:val="20"/>
          <w:szCs w:val="20"/>
        </w:rPr>
        <w:t xml:space="preserve"> (datetime)</w:t>
      </w:r>
    </w:p>
    <w:p w14:paraId="4F6021CC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CategoriaId</w:t>
      </w:r>
      <w:r w:rsidRPr="004A2BF1">
        <w:rPr>
          <w:rFonts w:cstheme="minorHAnsi"/>
          <w:sz w:val="20"/>
          <w:szCs w:val="20"/>
        </w:rPr>
        <w:t xml:space="preserve"> (int, FK)</w:t>
      </w:r>
    </w:p>
    <w:p w14:paraId="35FD6F78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Descrizione</w:t>
      </w:r>
      <w:r w:rsidRPr="004A2BF1">
        <w:rPr>
          <w:rFonts w:cstheme="minorHAnsi"/>
          <w:sz w:val="20"/>
          <w:szCs w:val="20"/>
        </w:rPr>
        <w:t xml:space="preserve"> (varchar(500))</w:t>
      </w:r>
    </w:p>
    <w:p w14:paraId="56AA18B2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Utente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56825727" w14:textId="5551FAAD" w:rsid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Importo</w:t>
      </w:r>
      <w:r w:rsidRPr="004A2BF1">
        <w:rPr>
          <w:rFonts w:cstheme="minorHAnsi"/>
          <w:sz w:val="20"/>
          <w:szCs w:val="20"/>
        </w:rPr>
        <w:t xml:space="preserve"> (decimal)</w:t>
      </w:r>
    </w:p>
    <w:p w14:paraId="450A9863" w14:textId="623B9BF2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>Approvato</w:t>
      </w:r>
      <w:r w:rsidRPr="004A2BF1">
        <w:rPr>
          <w:rFonts w:cstheme="minorHAnsi"/>
          <w:sz w:val="20"/>
          <w:szCs w:val="20"/>
        </w:rPr>
        <w:t xml:space="preserve"> (bit)</w:t>
      </w:r>
    </w:p>
    <w:p w14:paraId="615661FC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b/>
          <w:bCs/>
          <w:sz w:val="20"/>
          <w:szCs w:val="20"/>
        </w:rPr>
        <w:t>Categorie</w:t>
      </w:r>
    </w:p>
    <w:p w14:paraId="49F9F330" w14:textId="48250C1A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Id</w:t>
      </w:r>
      <w:r w:rsidRPr="004A2BF1">
        <w:rPr>
          <w:rFonts w:cstheme="minorHAnsi"/>
          <w:sz w:val="20"/>
          <w:szCs w:val="20"/>
        </w:rPr>
        <w:t xml:space="preserve"> (int, PK, auto-incrementale)</w:t>
      </w:r>
    </w:p>
    <w:p w14:paraId="01C6AF60" w14:textId="504E2BD8" w:rsidR="00E64138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i/>
          <w:iCs/>
          <w:sz w:val="20"/>
          <w:szCs w:val="20"/>
        </w:rPr>
        <w:t>Categoria</w:t>
      </w:r>
      <w:r w:rsidRPr="004A2BF1">
        <w:rPr>
          <w:rFonts w:cstheme="minorHAnsi"/>
          <w:sz w:val="20"/>
          <w:szCs w:val="20"/>
        </w:rPr>
        <w:t xml:space="preserve"> (varchar(100))</w:t>
      </w:r>
    </w:p>
    <w:p w14:paraId="1BCAFCD3" w14:textId="77777777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772E93C3" w14:textId="480C52A2" w:rsidR="004A2BF1" w:rsidRPr="004A2BF1" w:rsidRDefault="004A2BF1" w:rsidP="004A2BF1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 xml:space="preserve">Una </w:t>
      </w:r>
      <w:r w:rsidRPr="004A2BF1">
        <w:rPr>
          <w:rFonts w:cstheme="minorHAnsi"/>
          <w:b/>
          <w:bCs/>
          <w:sz w:val="20"/>
          <w:szCs w:val="20"/>
        </w:rPr>
        <w:t xml:space="preserve">Console app </w:t>
      </w:r>
      <w:r w:rsidRPr="004A2BF1">
        <w:rPr>
          <w:rFonts w:cstheme="minorHAnsi"/>
          <w:sz w:val="20"/>
          <w:szCs w:val="20"/>
        </w:rPr>
        <w:t>che consenta di:</w:t>
      </w:r>
    </w:p>
    <w:p w14:paraId="50E78F7B" w14:textId="77777777" w:rsidR="004A2BF1" w:rsidRPr="00B330AC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B330AC">
        <w:rPr>
          <w:rFonts w:cstheme="minorHAnsi"/>
          <w:sz w:val="20"/>
          <w:szCs w:val="20"/>
          <w:lang w:val="en-US"/>
        </w:rPr>
        <w:t>Inserire nuove Spese</w:t>
      </w:r>
    </w:p>
    <w:p w14:paraId="5E785466" w14:textId="254EA12B" w:rsidR="004A2BF1" w:rsidRPr="00B330AC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</w:rPr>
      </w:pPr>
      <w:r w:rsidRPr="00B330AC">
        <w:rPr>
          <w:rFonts w:cstheme="minorHAnsi"/>
          <w:sz w:val="20"/>
          <w:szCs w:val="20"/>
        </w:rPr>
        <w:t xml:space="preserve">Approvare le Spese esistenti (impostare il campo </w:t>
      </w:r>
      <w:r w:rsidRPr="00B330AC">
        <w:rPr>
          <w:rFonts w:cstheme="minorHAnsi"/>
          <w:i/>
          <w:iCs/>
          <w:sz w:val="20"/>
          <w:szCs w:val="20"/>
        </w:rPr>
        <w:t>Approvato</w:t>
      </w:r>
      <w:r w:rsidRPr="00B330AC">
        <w:rPr>
          <w:rFonts w:cstheme="minorHAnsi"/>
          <w:sz w:val="20"/>
          <w:szCs w:val="20"/>
        </w:rPr>
        <w:t>)</w:t>
      </w:r>
    </w:p>
    <w:p w14:paraId="494AAA6A" w14:textId="7100E130" w:rsidR="004A2BF1" w:rsidRPr="004F0048" w:rsidRDefault="004A2BF1" w:rsidP="004A2BF1">
      <w:pPr>
        <w:pStyle w:val="ListParagraph"/>
        <w:numPr>
          <w:ilvl w:val="1"/>
          <w:numId w:val="26"/>
        </w:numPr>
        <w:rPr>
          <w:rFonts w:cstheme="minorHAnsi"/>
          <w:strike/>
          <w:sz w:val="20"/>
          <w:szCs w:val="20"/>
          <w:lang w:val="en-US"/>
        </w:rPr>
      </w:pPr>
      <w:r w:rsidRPr="00B330AC">
        <w:rPr>
          <w:rFonts w:cstheme="minorHAnsi"/>
          <w:sz w:val="20"/>
          <w:szCs w:val="20"/>
          <w:lang w:val="en-US"/>
        </w:rPr>
        <w:t>Cancellare le Spese esistenti</w:t>
      </w:r>
    </w:p>
    <w:p w14:paraId="50788AC9" w14:textId="77777777" w:rsidR="004A2BF1" w:rsidRPr="004A2BF1" w:rsidRDefault="004A2BF1" w:rsidP="004A2BF1">
      <w:pPr>
        <w:pStyle w:val="ListParagraph"/>
        <w:numPr>
          <w:ilvl w:val="1"/>
          <w:numId w:val="26"/>
        </w:numPr>
        <w:rPr>
          <w:rFonts w:cstheme="minorHAnsi"/>
          <w:sz w:val="20"/>
          <w:szCs w:val="20"/>
          <w:lang w:val="en-US"/>
        </w:rPr>
      </w:pPr>
      <w:r w:rsidRPr="004A2BF1">
        <w:rPr>
          <w:rFonts w:cstheme="minorHAnsi"/>
          <w:sz w:val="20"/>
          <w:szCs w:val="20"/>
          <w:lang w:val="en-US"/>
        </w:rPr>
        <w:t xml:space="preserve">Mostri </w:t>
      </w:r>
    </w:p>
    <w:p w14:paraId="3B711889" w14:textId="77777777" w:rsidR="004A2BF1" w:rsidRPr="00B330AC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  <w:lang w:val="en-US"/>
        </w:rPr>
      </w:pPr>
      <w:r w:rsidRPr="00B330AC">
        <w:rPr>
          <w:rFonts w:cstheme="minorHAnsi"/>
          <w:sz w:val="20"/>
          <w:szCs w:val="20"/>
          <w:lang w:val="en-US"/>
        </w:rPr>
        <w:t>l'elenco delle Spese Approvate</w:t>
      </w:r>
    </w:p>
    <w:p w14:paraId="7CC71F99" w14:textId="77777777" w:rsidR="004A2BF1" w:rsidRPr="00B330AC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B330AC">
        <w:rPr>
          <w:rFonts w:cstheme="minorHAnsi"/>
          <w:sz w:val="20"/>
          <w:szCs w:val="20"/>
        </w:rPr>
        <w:t>L'elenco delle Spese di uno specifico Utente</w:t>
      </w:r>
    </w:p>
    <w:p w14:paraId="7E143CFF" w14:textId="77777777" w:rsidR="004A2BF1" w:rsidRPr="004A2BF1" w:rsidRDefault="004A2BF1" w:rsidP="004A2BF1">
      <w:pPr>
        <w:pStyle w:val="ListParagraph"/>
        <w:numPr>
          <w:ilvl w:val="2"/>
          <w:numId w:val="26"/>
        </w:numPr>
        <w:rPr>
          <w:rFonts w:cstheme="minorHAnsi"/>
          <w:sz w:val="20"/>
          <w:szCs w:val="20"/>
        </w:rPr>
      </w:pPr>
      <w:r w:rsidRPr="004A2BF1">
        <w:rPr>
          <w:rFonts w:cstheme="minorHAnsi"/>
          <w:sz w:val="20"/>
          <w:szCs w:val="20"/>
        </w:rPr>
        <w:t>Il totale delle Spese per Categoria</w:t>
      </w:r>
    </w:p>
    <w:p w14:paraId="61F4D49C" w14:textId="11776D7E" w:rsidR="004A2BF1" w:rsidRDefault="004A2BF1" w:rsidP="004A2BF1">
      <w:pPr>
        <w:pStyle w:val="ListParagraph"/>
        <w:rPr>
          <w:rFonts w:cstheme="minorHAnsi"/>
          <w:sz w:val="20"/>
          <w:szCs w:val="20"/>
        </w:rPr>
      </w:pPr>
    </w:p>
    <w:p w14:paraId="2DB04315" w14:textId="72BF9638" w:rsid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  <w:r w:rsidRPr="00E81FF4">
        <w:rPr>
          <w:rFonts w:cstheme="minorHAnsi"/>
          <w:sz w:val="20"/>
          <w:szCs w:val="20"/>
          <w:u w:val="single"/>
        </w:rPr>
        <w:t>VINCOLI TECNICI</w:t>
      </w:r>
    </w:p>
    <w:p w14:paraId="3AF2E758" w14:textId="77777777" w:rsidR="00E81FF4" w:rsidRPr="00E81FF4" w:rsidRDefault="00E81FF4" w:rsidP="00E81FF4">
      <w:pPr>
        <w:pStyle w:val="ListParagraph"/>
        <w:ind w:left="360"/>
        <w:rPr>
          <w:rFonts w:cstheme="minorHAnsi"/>
          <w:sz w:val="20"/>
          <w:szCs w:val="20"/>
          <w:u w:val="single"/>
        </w:rPr>
      </w:pPr>
    </w:p>
    <w:p w14:paraId="14C2D523" w14:textId="67E2DB74" w:rsidR="00E81FF4" w:rsidRPr="00E81FF4" w:rsidRDefault="00E81FF4" w:rsidP="00E81FF4">
      <w:pPr>
        <w:pStyle w:val="ListParagraph"/>
        <w:numPr>
          <w:ilvl w:val="0"/>
          <w:numId w:val="28"/>
        </w:numPr>
        <w:rPr>
          <w:rFonts w:cstheme="minorHAnsi"/>
          <w:lang w:val="en-US"/>
        </w:rPr>
      </w:pPr>
      <w:r w:rsidRPr="00E81FF4">
        <w:rPr>
          <w:rFonts w:cstheme="minorHAnsi"/>
          <w:lang w:val="en-US"/>
        </w:rPr>
        <w:t xml:space="preserve">Utilizzare </w:t>
      </w:r>
      <w:r w:rsidRPr="00E81FF4">
        <w:rPr>
          <w:rFonts w:cstheme="minorHAnsi"/>
          <w:u w:val="single"/>
          <w:lang w:val="en-US"/>
        </w:rPr>
        <w:t>Entity Framework</w:t>
      </w:r>
    </w:p>
    <w:p w14:paraId="789F7CCC" w14:textId="415AF52D" w:rsidR="00E81FF4" w:rsidRDefault="00056311" w:rsidP="00E81FF4">
      <w:pPr>
        <w:pStyle w:val="ListParagraph"/>
        <w:numPr>
          <w:ilvl w:val="0"/>
          <w:numId w:val="28"/>
        </w:numPr>
        <w:rPr>
          <w:rFonts w:cstheme="minorHAnsi"/>
        </w:rPr>
      </w:pPr>
      <w:r>
        <w:rPr>
          <w:rFonts w:cstheme="minorHAnsi"/>
        </w:rPr>
        <w:t>U</w:t>
      </w:r>
      <w:r w:rsidR="00E81FF4" w:rsidRPr="00E81FF4">
        <w:rPr>
          <w:rFonts w:cstheme="minorHAnsi"/>
        </w:rPr>
        <w:t xml:space="preserve">tilizzare l'approccio </w:t>
      </w:r>
      <w:r w:rsidR="00E81FF4" w:rsidRPr="00E81FF4">
        <w:rPr>
          <w:rFonts w:cstheme="minorHAnsi"/>
          <w:u w:val="single"/>
        </w:rPr>
        <w:t>Code-First</w:t>
      </w:r>
      <w:r w:rsidR="00E81FF4" w:rsidRPr="00E81FF4">
        <w:rPr>
          <w:rFonts w:cstheme="minorHAnsi"/>
        </w:rPr>
        <w:t xml:space="preserve"> e attivare le Migrations</w:t>
      </w:r>
    </w:p>
    <w:p w14:paraId="597C98AA" w14:textId="62F1B989" w:rsidR="00056311" w:rsidRDefault="00056311" w:rsidP="00056311">
      <w:pPr>
        <w:rPr>
          <w:rFonts w:cstheme="minorHAnsi"/>
          <w:lang w:val="it-IT"/>
        </w:rPr>
      </w:pPr>
    </w:p>
    <w:p w14:paraId="16BC6428" w14:textId="49D43D35" w:rsid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b/>
          <w:bCs/>
          <w:sz w:val="20"/>
          <w:szCs w:val="20"/>
          <w:u w:val="single"/>
          <w:lang w:val="it-IT"/>
        </w:rPr>
        <w:t>OPZIONALE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: Implementare una o più delle funzionalità utilizzando </w:t>
      </w:r>
      <w:r w:rsidRPr="00056311">
        <w:rPr>
          <w:rFonts w:asciiTheme="minorHAnsi" w:hAnsiTheme="minorHAnsi" w:cstheme="minorHAnsi"/>
          <w:sz w:val="20"/>
          <w:szCs w:val="20"/>
          <w:u w:val="single"/>
          <w:lang w:val="it-IT"/>
        </w:rPr>
        <w:t>ADO.NET</w:t>
      </w:r>
      <w:r w:rsidRPr="00056311">
        <w:rPr>
          <w:rFonts w:asciiTheme="minorHAnsi" w:hAnsiTheme="minorHAnsi" w:cstheme="minorHAnsi"/>
          <w:sz w:val="20"/>
          <w:szCs w:val="20"/>
          <w:lang w:val="it-IT"/>
        </w:rPr>
        <w:t xml:space="preserve"> (Connected o Disconnected mode, a scelta)</w:t>
      </w:r>
    </w:p>
    <w:p w14:paraId="6E3CF451" w14:textId="3375AE01" w:rsidR="007B1791" w:rsidRDefault="007B179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545B1990" w14:textId="77777777" w:rsidR="00056311" w:rsidRPr="00056311" w:rsidRDefault="00056311" w:rsidP="00056311">
      <w:pPr>
        <w:rPr>
          <w:rFonts w:asciiTheme="minorHAnsi" w:hAnsiTheme="minorHAnsi" w:cstheme="minorHAnsi"/>
          <w:sz w:val="20"/>
          <w:szCs w:val="20"/>
          <w:lang w:val="it-IT"/>
        </w:rPr>
      </w:pPr>
    </w:p>
    <w:p w14:paraId="6E67AB83" w14:textId="45F08AA5" w:rsidR="00056311" w:rsidRPr="00056311" w:rsidRDefault="00056311" w:rsidP="00056311">
      <w:pPr>
        <w:rPr>
          <w:rFonts w:asciiTheme="minorHAnsi" w:hAnsiTheme="minorHAnsi" w:cstheme="minorHAnsi"/>
          <w:i/>
          <w:iCs/>
          <w:sz w:val="20"/>
          <w:szCs w:val="20"/>
          <w:lang w:val="it-IT"/>
        </w:rPr>
      </w:pPr>
      <w:r w:rsidRPr="00056311">
        <w:rPr>
          <w:rFonts w:asciiTheme="minorHAnsi" w:hAnsiTheme="minorHAnsi" w:cstheme="minorHAnsi"/>
          <w:i/>
          <w:iCs/>
          <w:sz w:val="20"/>
          <w:szCs w:val="20"/>
          <w:lang w:val="it-IT"/>
        </w:rPr>
        <w:t>Es. Inserire una nuova spesa</w:t>
      </w:r>
    </w:p>
    <w:p w14:paraId="20CBF7D3" w14:textId="1706CD9C" w:rsidR="00E64138" w:rsidRPr="004A2BF1" w:rsidRDefault="00E64138" w:rsidP="00E81FF4">
      <w:pPr>
        <w:pStyle w:val="ListParagraph"/>
        <w:ind w:left="0"/>
        <w:rPr>
          <w:rFonts w:cstheme="minorHAnsi"/>
        </w:rPr>
      </w:pPr>
    </w:p>
    <w:sectPr w:rsidR="00E64138" w:rsidRPr="004A2BF1" w:rsidSect="00547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7E401" w14:textId="77777777" w:rsidR="00337A71" w:rsidRDefault="00337A71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5E13DACD" w14:textId="77777777" w:rsidR="00337A71" w:rsidRDefault="00337A71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DF78A" w14:textId="77777777" w:rsidR="0028359F" w:rsidRDefault="002835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71AD" w14:textId="092A883C" w:rsidR="0014318B" w:rsidRDefault="00E64138" w:rsidP="0014318B">
    <w:pPr>
      <w:pStyle w:val="Footer"/>
      <w:rPr>
        <w:lang w:val="it-IT"/>
      </w:rPr>
    </w:pPr>
    <w:r>
      <w:rPr>
        <w:lang w:val="it-IT"/>
      </w:rPr>
      <w:t>Week 1</w:t>
    </w:r>
  </w:p>
  <w:p w14:paraId="3FB92257" w14:textId="77777777" w:rsidR="00E64138" w:rsidRDefault="00E64138" w:rsidP="00E64138">
    <w:pPr>
      <w:pStyle w:val="Footer"/>
      <w:jc w:val="left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8966E" w14:textId="77777777" w:rsidR="0028359F" w:rsidRDefault="0028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67466" w14:textId="77777777" w:rsidR="00337A71" w:rsidRDefault="00337A71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43E5A697" w14:textId="77777777" w:rsidR="00337A71" w:rsidRDefault="00337A71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BFC24" w14:textId="77777777" w:rsidR="0028359F" w:rsidRDefault="002835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49FCE" w14:textId="77777777" w:rsidR="0028359F" w:rsidRDefault="002835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62CA0" w14:textId="77777777" w:rsidR="0028359F" w:rsidRDefault="002835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D7A5D"/>
    <w:multiLevelType w:val="hybridMultilevel"/>
    <w:tmpl w:val="31DE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2958"/>
    <w:multiLevelType w:val="hybridMultilevel"/>
    <w:tmpl w:val="7FE4D5F2"/>
    <w:lvl w:ilvl="0" w:tplc="69D20C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2518D"/>
    <w:multiLevelType w:val="hybridMultilevel"/>
    <w:tmpl w:val="96C224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51CD8"/>
    <w:multiLevelType w:val="hybridMultilevel"/>
    <w:tmpl w:val="7C46085C"/>
    <w:lvl w:ilvl="0" w:tplc="2138A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0E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C0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B454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8C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0A6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C48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C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EA1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600CF1"/>
    <w:multiLevelType w:val="hybridMultilevel"/>
    <w:tmpl w:val="8D3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843D4"/>
    <w:multiLevelType w:val="multilevel"/>
    <w:tmpl w:val="9A1C8920"/>
    <w:styleLink w:val="Answers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29747D08"/>
    <w:multiLevelType w:val="hybridMultilevel"/>
    <w:tmpl w:val="0D42E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4E6256"/>
    <w:multiLevelType w:val="multilevel"/>
    <w:tmpl w:val="9A1C8920"/>
    <w:numStyleLink w:val="Answers"/>
  </w:abstractNum>
  <w:abstractNum w:abstractNumId="8" w15:restartNumberingAfterBreak="0">
    <w:nsid w:val="2F1E549E"/>
    <w:multiLevelType w:val="hybridMultilevel"/>
    <w:tmpl w:val="F54851FA"/>
    <w:lvl w:ilvl="0" w:tplc="42620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8685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CC4B2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ED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8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D81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4A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88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A17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3771E68"/>
    <w:multiLevelType w:val="multilevel"/>
    <w:tmpl w:val="9A1C8920"/>
    <w:numStyleLink w:val="Answers"/>
  </w:abstractNum>
  <w:abstractNum w:abstractNumId="10" w15:restartNumberingAfterBreak="0">
    <w:nsid w:val="3B8B7B22"/>
    <w:multiLevelType w:val="multilevel"/>
    <w:tmpl w:val="9A1C8920"/>
    <w:numStyleLink w:val="Answers"/>
  </w:abstractNum>
  <w:abstractNum w:abstractNumId="11" w15:restartNumberingAfterBreak="0">
    <w:nsid w:val="43C51B30"/>
    <w:multiLevelType w:val="hybridMultilevel"/>
    <w:tmpl w:val="59B01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55185"/>
    <w:multiLevelType w:val="multilevel"/>
    <w:tmpl w:val="9A1C8920"/>
    <w:numStyleLink w:val="Answers"/>
  </w:abstractNum>
  <w:abstractNum w:abstractNumId="13" w15:restartNumberingAfterBreak="0">
    <w:nsid w:val="49AF741D"/>
    <w:multiLevelType w:val="multilevel"/>
    <w:tmpl w:val="9A1C8920"/>
    <w:numStyleLink w:val="Answers"/>
  </w:abstractNum>
  <w:abstractNum w:abstractNumId="14" w15:restartNumberingAfterBreak="0">
    <w:nsid w:val="513B01C4"/>
    <w:multiLevelType w:val="hybridMultilevel"/>
    <w:tmpl w:val="E1F88650"/>
    <w:lvl w:ilvl="0" w:tplc="2D44F7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CED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0495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0407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461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F07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C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361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AA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3F9029B"/>
    <w:multiLevelType w:val="hybridMultilevel"/>
    <w:tmpl w:val="0DD8785A"/>
    <w:lvl w:ilvl="0" w:tplc="BEE4C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47DA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23F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8ED6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4C1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4C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2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0A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4C9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4281597"/>
    <w:multiLevelType w:val="hybridMultilevel"/>
    <w:tmpl w:val="EE5E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73671"/>
    <w:multiLevelType w:val="multilevel"/>
    <w:tmpl w:val="9A1C8920"/>
    <w:numStyleLink w:val="Answers"/>
  </w:abstractNum>
  <w:abstractNum w:abstractNumId="18" w15:restartNumberingAfterBreak="0">
    <w:nsid w:val="67FF7E5F"/>
    <w:multiLevelType w:val="hybridMultilevel"/>
    <w:tmpl w:val="A80E8B0E"/>
    <w:lvl w:ilvl="0" w:tplc="25EC2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0E5D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8B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0C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0AF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C8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4A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6C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721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46F124B"/>
    <w:multiLevelType w:val="hybridMultilevel"/>
    <w:tmpl w:val="37C4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CA090D"/>
    <w:multiLevelType w:val="hybridMultilevel"/>
    <w:tmpl w:val="DE9E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23048B"/>
    <w:multiLevelType w:val="hybridMultilevel"/>
    <w:tmpl w:val="461ACC50"/>
    <w:lvl w:ilvl="0" w:tplc="F98E4E04">
      <w:start w:val="1"/>
      <w:numFmt w:val="decimal"/>
      <w:pStyle w:val="Domanda"/>
      <w:lvlText w:val="%1.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6"/>
  </w:num>
  <w:num w:numId="17">
    <w:abstractNumId w:val="11"/>
  </w:num>
  <w:num w:numId="18">
    <w:abstractNumId w:val="1"/>
  </w:num>
  <w:num w:numId="19">
    <w:abstractNumId w:val="2"/>
  </w:num>
  <w:num w:numId="20">
    <w:abstractNumId w:val="20"/>
  </w:num>
  <w:num w:numId="21">
    <w:abstractNumId w:val="4"/>
  </w:num>
  <w:num w:numId="22">
    <w:abstractNumId w:val="19"/>
  </w:num>
  <w:num w:numId="23">
    <w:abstractNumId w:val="15"/>
  </w:num>
  <w:num w:numId="24">
    <w:abstractNumId w:val="14"/>
  </w:num>
  <w:num w:numId="25">
    <w:abstractNumId w:val="18"/>
  </w:num>
  <w:num w:numId="26">
    <w:abstractNumId w:val="0"/>
  </w:num>
  <w:num w:numId="27">
    <w:abstractNumId w:val="8"/>
  </w:num>
  <w:num w:numId="28">
    <w:abstractNumId w:val="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2"/>
    <w:rsid w:val="00003415"/>
    <w:rsid w:val="0000377E"/>
    <w:rsid w:val="000070E0"/>
    <w:rsid w:val="00056311"/>
    <w:rsid w:val="000827AC"/>
    <w:rsid w:val="0008558D"/>
    <w:rsid w:val="00085B54"/>
    <w:rsid w:val="00087B65"/>
    <w:rsid w:val="000C2472"/>
    <w:rsid w:val="000E471B"/>
    <w:rsid w:val="000E55EA"/>
    <w:rsid w:val="000E60BC"/>
    <w:rsid w:val="00122F57"/>
    <w:rsid w:val="001317C0"/>
    <w:rsid w:val="00132BA7"/>
    <w:rsid w:val="00135EC2"/>
    <w:rsid w:val="00141303"/>
    <w:rsid w:val="0014318B"/>
    <w:rsid w:val="001A3C39"/>
    <w:rsid w:val="001A6639"/>
    <w:rsid w:val="001B0ED0"/>
    <w:rsid w:val="001B6920"/>
    <w:rsid w:val="001B6AE1"/>
    <w:rsid w:val="001B7B3B"/>
    <w:rsid w:val="001C0245"/>
    <w:rsid w:val="001C7988"/>
    <w:rsid w:val="001D4F1A"/>
    <w:rsid w:val="001E6010"/>
    <w:rsid w:val="001F250D"/>
    <w:rsid w:val="001F36FB"/>
    <w:rsid w:val="00201EE0"/>
    <w:rsid w:val="00225A62"/>
    <w:rsid w:val="00230A4D"/>
    <w:rsid w:val="0024707B"/>
    <w:rsid w:val="002529E5"/>
    <w:rsid w:val="00261529"/>
    <w:rsid w:val="00270C3F"/>
    <w:rsid w:val="002733D1"/>
    <w:rsid w:val="002825D6"/>
    <w:rsid w:val="0028359F"/>
    <w:rsid w:val="002B0244"/>
    <w:rsid w:val="002B51AD"/>
    <w:rsid w:val="002F2AFA"/>
    <w:rsid w:val="00315CD3"/>
    <w:rsid w:val="00337A71"/>
    <w:rsid w:val="003444B6"/>
    <w:rsid w:val="00347AB7"/>
    <w:rsid w:val="00356CAC"/>
    <w:rsid w:val="0036481C"/>
    <w:rsid w:val="003A0670"/>
    <w:rsid w:val="003A4A56"/>
    <w:rsid w:val="003D7282"/>
    <w:rsid w:val="003E162F"/>
    <w:rsid w:val="003E30EA"/>
    <w:rsid w:val="004254F0"/>
    <w:rsid w:val="00443C7E"/>
    <w:rsid w:val="00446E50"/>
    <w:rsid w:val="00457A53"/>
    <w:rsid w:val="00464B0E"/>
    <w:rsid w:val="00482857"/>
    <w:rsid w:val="00496042"/>
    <w:rsid w:val="004A2BF1"/>
    <w:rsid w:val="004D77FA"/>
    <w:rsid w:val="004F0048"/>
    <w:rsid w:val="0053305A"/>
    <w:rsid w:val="00547F36"/>
    <w:rsid w:val="005645F9"/>
    <w:rsid w:val="005808D9"/>
    <w:rsid w:val="005A2070"/>
    <w:rsid w:val="005F0659"/>
    <w:rsid w:val="006234C7"/>
    <w:rsid w:val="00630A99"/>
    <w:rsid w:val="00646C29"/>
    <w:rsid w:val="00687AE5"/>
    <w:rsid w:val="006A5B48"/>
    <w:rsid w:val="006E2140"/>
    <w:rsid w:val="006E3EC5"/>
    <w:rsid w:val="006E7CC3"/>
    <w:rsid w:val="006F4A3F"/>
    <w:rsid w:val="0072454E"/>
    <w:rsid w:val="00731D2B"/>
    <w:rsid w:val="0078731A"/>
    <w:rsid w:val="007913B5"/>
    <w:rsid w:val="00796D72"/>
    <w:rsid w:val="007B1791"/>
    <w:rsid w:val="007B399D"/>
    <w:rsid w:val="007C00E4"/>
    <w:rsid w:val="007E3CB3"/>
    <w:rsid w:val="0080066A"/>
    <w:rsid w:val="008120C2"/>
    <w:rsid w:val="008353A9"/>
    <w:rsid w:val="0084271B"/>
    <w:rsid w:val="0084793A"/>
    <w:rsid w:val="008739A2"/>
    <w:rsid w:val="008A5436"/>
    <w:rsid w:val="008E653D"/>
    <w:rsid w:val="00906FA2"/>
    <w:rsid w:val="00910C80"/>
    <w:rsid w:val="009200E1"/>
    <w:rsid w:val="0092010E"/>
    <w:rsid w:val="00957D96"/>
    <w:rsid w:val="0097786E"/>
    <w:rsid w:val="0099502D"/>
    <w:rsid w:val="009973D7"/>
    <w:rsid w:val="009E2BE0"/>
    <w:rsid w:val="00A1545F"/>
    <w:rsid w:val="00A360C5"/>
    <w:rsid w:val="00A510E2"/>
    <w:rsid w:val="00A9761D"/>
    <w:rsid w:val="00B03500"/>
    <w:rsid w:val="00B142D7"/>
    <w:rsid w:val="00B219E6"/>
    <w:rsid w:val="00B330AC"/>
    <w:rsid w:val="00B444E5"/>
    <w:rsid w:val="00B50F28"/>
    <w:rsid w:val="00B67E28"/>
    <w:rsid w:val="00B73F4C"/>
    <w:rsid w:val="00B87B2D"/>
    <w:rsid w:val="00B915D5"/>
    <w:rsid w:val="00BA5730"/>
    <w:rsid w:val="00BA588E"/>
    <w:rsid w:val="00BA6CCB"/>
    <w:rsid w:val="00BC1DFD"/>
    <w:rsid w:val="00C329F9"/>
    <w:rsid w:val="00C71FAF"/>
    <w:rsid w:val="00C8122C"/>
    <w:rsid w:val="00C83061"/>
    <w:rsid w:val="00CA3B5B"/>
    <w:rsid w:val="00CB67A9"/>
    <w:rsid w:val="00CC050D"/>
    <w:rsid w:val="00CC072B"/>
    <w:rsid w:val="00CC6F4B"/>
    <w:rsid w:val="00CE3BE3"/>
    <w:rsid w:val="00CE5FBE"/>
    <w:rsid w:val="00D20C89"/>
    <w:rsid w:val="00D26666"/>
    <w:rsid w:val="00D40B1D"/>
    <w:rsid w:val="00D8241B"/>
    <w:rsid w:val="00D96C9C"/>
    <w:rsid w:val="00DA34E6"/>
    <w:rsid w:val="00DA5C84"/>
    <w:rsid w:val="00DB470B"/>
    <w:rsid w:val="00DF389B"/>
    <w:rsid w:val="00E0358B"/>
    <w:rsid w:val="00E04A03"/>
    <w:rsid w:val="00E2077C"/>
    <w:rsid w:val="00E56692"/>
    <w:rsid w:val="00E64138"/>
    <w:rsid w:val="00E66EA4"/>
    <w:rsid w:val="00E7015D"/>
    <w:rsid w:val="00E81FF4"/>
    <w:rsid w:val="00E91E65"/>
    <w:rsid w:val="00E94E57"/>
    <w:rsid w:val="00EB10E5"/>
    <w:rsid w:val="00ED5A4F"/>
    <w:rsid w:val="00EE5783"/>
    <w:rsid w:val="00EF68B0"/>
    <w:rsid w:val="00F26F54"/>
    <w:rsid w:val="00F60AF1"/>
    <w:rsid w:val="00F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2F96AB"/>
  <w15:docId w15:val="{6F5B2451-F3A7-4900-ABEE-38785EA1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12" w:lineRule="auto"/>
    </w:pPr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qFormat/>
    <w:pPr>
      <w:spacing w:after="200"/>
      <w:jc w:val="center"/>
      <w:outlineLvl w:val="0"/>
    </w:pPr>
    <w:rPr>
      <w:rFonts w:eastAsia="SimSun" w:cs="Times New Roman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jc w:val="center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Istruzioni">
    <w:name w:val="Istruzioni"/>
    <w:basedOn w:val="Normal"/>
    <w:pPr>
      <w:spacing w:before="200" w:line="240" w:lineRule="auto"/>
    </w:pPr>
    <w:rPr>
      <w:i/>
      <w:sz w:val="16"/>
      <w:szCs w:val="16"/>
      <w:lang w:val="it-IT" w:eastAsia="it-IT" w:bidi="it-IT"/>
    </w:rPr>
  </w:style>
  <w:style w:type="paragraph" w:customStyle="1" w:styleId="Domanda">
    <w:name w:val="Domanda"/>
    <w:basedOn w:val="Normal"/>
    <w:pPr>
      <w:numPr>
        <w:numId w:val="2"/>
      </w:numPr>
      <w:tabs>
        <w:tab w:val="left" w:leader="underscore" w:pos="720"/>
      </w:tabs>
      <w:spacing w:before="240"/>
    </w:pPr>
    <w:rPr>
      <w:lang w:val="it-IT" w:eastAsia="it-IT" w:bidi="it-IT"/>
    </w:rPr>
  </w:style>
  <w:style w:type="paragraph" w:customStyle="1" w:styleId="Regola">
    <w:name w:val="Regola"/>
    <w:basedOn w:val="Normal"/>
    <w:pPr>
      <w:pBdr>
        <w:bottom w:val="single" w:sz="4" w:space="1" w:color="999999"/>
      </w:pBdr>
      <w:spacing w:after="240" w:line="240" w:lineRule="auto"/>
    </w:pPr>
    <w:rPr>
      <w:sz w:val="16"/>
      <w:szCs w:val="16"/>
      <w:lang w:val="it-IT" w:eastAsia="it-IT" w:bidi="it-IT"/>
    </w:rPr>
  </w:style>
  <w:style w:type="paragraph" w:customStyle="1" w:styleId="Informazionisullostudente">
    <w:name w:val="Informazioni sullo studente"/>
    <w:basedOn w:val="Normal"/>
    <w:pPr>
      <w:spacing w:line="240" w:lineRule="auto"/>
    </w:pPr>
    <w:rPr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nswers">
    <w:name w:val="Answers"/>
    <w:pPr>
      <w:numPr>
        <w:numId w:val="15"/>
      </w:numPr>
    </w:pPr>
  </w:style>
  <w:style w:type="paragraph" w:styleId="DocumentMap">
    <w:name w:val="Document Map"/>
    <w:basedOn w:val="Normal"/>
    <w:semiHidden/>
    <w:rsid w:val="00547F3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nhideWhenUsed/>
    <w:rsid w:val="002F2A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F2AFA"/>
    <w:rPr>
      <w:rFonts w:ascii="Century Gothic" w:eastAsia="Times New Roman" w:hAnsi="Century Gothic" w:cs="Century Gothic"/>
      <w:sz w:val="18"/>
      <w:szCs w:val="18"/>
      <w:lang w:val="en-GB" w:eastAsia="zh-CN"/>
    </w:rPr>
  </w:style>
  <w:style w:type="paragraph" w:styleId="ListParagraph">
    <w:name w:val="List Paragraph"/>
    <w:basedOn w:val="Normal"/>
    <w:uiPriority w:val="34"/>
    <w:qFormat/>
    <w:rsid w:val="002F2AF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05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69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44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5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55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53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0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40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8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70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7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09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890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44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216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46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871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6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16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102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79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15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0271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6301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534">
          <w:marLeft w:val="152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83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8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10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5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0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7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70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57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076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38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olfo%20Bossio\Downloads\TF0280800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4937BA09A169439AABD8AF6D2C7EE3" ma:contentTypeVersion="6" ma:contentTypeDescription="Create a new document." ma:contentTypeScope="" ma:versionID="6fa5412b5b127c55482022e41d77fda9">
  <xsd:schema xmlns:xsd="http://www.w3.org/2001/XMLSchema" xmlns:xs="http://www.w3.org/2001/XMLSchema" xmlns:p="http://schemas.microsoft.com/office/2006/metadata/properties" xmlns:ns2="f1a960e8-27cb-4641-903d-dec58e391f6b" xmlns:ns3="2504432f-7ca9-4e81-937c-bcd143e0fa4c" targetNamespace="http://schemas.microsoft.com/office/2006/metadata/properties" ma:root="true" ma:fieldsID="219ea65cfcd066245441292757b0c4ac" ns2:_="" ns3:_="">
    <xsd:import namespace="f1a960e8-27cb-4641-903d-dec58e391f6b"/>
    <xsd:import namespace="2504432f-7ca9-4e81-937c-bcd143e0fa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960e8-27cb-4641-903d-dec58e391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4432f-7ca9-4e81-937c-bcd143e0fa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94908C-7648-4AE0-9C1C-DCF71CE50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a960e8-27cb-4641-903d-dec58e391f6b"/>
    <ds:schemaRef ds:uri="2504432f-7ca9-4e81-937c-bcd143e0f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BBDE58-7354-4539-948A-3A5A8CD6C3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4CAE47-BC10-4AA0-BA71-2A05F3A3F3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TF02808005</Template>
  <TotalTime>704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Bossio</dc:creator>
  <cp:keywords/>
  <dc:description/>
  <cp:lastModifiedBy>Carlotta Colla (c)</cp:lastModifiedBy>
  <cp:revision>29</cp:revision>
  <cp:lastPrinted>2004-01-22T16:32:00Z</cp:lastPrinted>
  <dcterms:created xsi:type="dcterms:W3CDTF">2020-11-06T14:31:00Z</dcterms:created>
  <dcterms:modified xsi:type="dcterms:W3CDTF">2021-04-09T10:52:00Z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TC010184031040</vt:lpwstr>
  </property>
  <property fmtid="{D5CDD505-2E9C-101B-9397-08002B2CF9AE}" pid="3" name="InternalTags">
    <vt:lpwstr/>
  </property>
  <property fmtid="{D5CDD505-2E9C-101B-9397-08002B2CF9AE}" pid="4" name="ContentTypeId">
    <vt:lpwstr>0x0101004B4937BA09A169439AABD8AF6D2C7EE3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7964600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  <property fmtid="{D5CDD505-2E9C-101B-9397-08002B2CF9AE}" pid="15" name="MSIP_Label_5fae8262-b78e-4366-8929-a5d6aac95320_Enabled">
    <vt:lpwstr>true</vt:lpwstr>
  </property>
  <property fmtid="{D5CDD505-2E9C-101B-9397-08002B2CF9AE}" pid="16" name="MSIP_Label_5fae8262-b78e-4366-8929-a5d6aac95320_SetDate">
    <vt:lpwstr>2020-11-20T09:14:35Z</vt:lpwstr>
  </property>
  <property fmtid="{D5CDD505-2E9C-101B-9397-08002B2CF9AE}" pid="17" name="MSIP_Label_5fae8262-b78e-4366-8929-a5d6aac95320_Method">
    <vt:lpwstr>Standard</vt:lpwstr>
  </property>
  <property fmtid="{D5CDD505-2E9C-101B-9397-08002B2CF9AE}" pid="18" name="MSIP_Label_5fae8262-b78e-4366-8929-a5d6aac95320_Name">
    <vt:lpwstr>5fae8262-b78e-4366-8929-a5d6aac95320</vt:lpwstr>
  </property>
  <property fmtid="{D5CDD505-2E9C-101B-9397-08002B2CF9AE}" pid="19" name="MSIP_Label_5fae8262-b78e-4366-8929-a5d6aac95320_SiteId">
    <vt:lpwstr>cf36141c-ddd7-45a7-b073-111f66d0b30c</vt:lpwstr>
  </property>
  <property fmtid="{D5CDD505-2E9C-101B-9397-08002B2CF9AE}" pid="20" name="MSIP_Label_5fae8262-b78e-4366-8929-a5d6aac95320_ActionId">
    <vt:lpwstr>2d3c6a73-fd47-472d-b23b-1b91c56165c6</vt:lpwstr>
  </property>
  <property fmtid="{D5CDD505-2E9C-101B-9397-08002B2CF9AE}" pid="21" name="MSIP_Label_5fae8262-b78e-4366-8929-a5d6aac95320_ContentBits">
    <vt:lpwstr>0</vt:lpwstr>
  </property>
</Properties>
</file>